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173012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fldSimple w:instr=" DOCPROPERTY  Directorate \* MERGEFORMAT">
              <w:r w:rsidR="00D52D8D" w:rsidRPr="00E17631">
                <w:rPr>
                  <w:rFonts w:cs="Arial"/>
                  <w:bCs/>
                  <w:kern w:val="28"/>
                  <w:sz w:val="22"/>
                  <w:szCs w:val="22"/>
                </w:rPr>
                <w:t>&lt;INFORMATICS&gt;</w:t>
              </w:r>
            </w:fldSimple>
          </w:p>
          <w:p w:rsidR="00D52D8D" w:rsidRPr="00E17631" w:rsidRDefault="00D52D8D" w:rsidP="003F2B6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e-TrustEx</w:t>
      </w:r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35399B" w:rsidRPr="0035399B">
        <w:rPr>
          <w:rFonts w:cs="Arial"/>
          <w:b/>
          <w:kern w:val="28"/>
          <w:sz w:val="44"/>
          <w:szCs w:val="48"/>
          <w:lang w:val="en-GB"/>
        </w:rPr>
        <w:t xml:space="preserve">Validation </w:t>
      </w:r>
      <w:r w:rsidR="00080C40">
        <w:rPr>
          <w:rFonts w:cs="Arial"/>
          <w:b/>
          <w:kern w:val="28"/>
          <w:sz w:val="44"/>
          <w:szCs w:val="48"/>
          <w:lang w:val="en-GB"/>
        </w:rPr>
        <w:t>Inbox Request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3F2B65">
        <w:tc>
          <w:tcPr>
            <w:tcW w:w="7655" w:type="dxa"/>
            <w:shd w:val="clear" w:color="auto" w:fill="auto"/>
          </w:tcPr>
          <w:p w:rsidR="00D52D8D" w:rsidRPr="00E17631" w:rsidRDefault="00D52D8D" w:rsidP="003F2B65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3F2B65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3F2B65">
        <w:tc>
          <w:tcPr>
            <w:tcW w:w="26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173012" w:rsidP="003F2B65">
            <w:pPr>
              <w:spacing w:before="20" w:after="20"/>
              <w:rPr>
                <w:rFonts w:cs="Arial"/>
                <w:bCs/>
              </w:rPr>
            </w:pPr>
            <w:fldSimple w:instr=" DOCPROPERTY  Directorate  \* MERGEFORMAT ">
              <w:r w:rsidR="00D52D8D" w:rsidRPr="00E17631">
                <w:rPr>
                  <w:rFonts w:cs="Arial"/>
                  <w:bCs/>
                  <w:highlight w:val="lightGray"/>
                </w:rPr>
                <w:t>&lt;INFORMATICS&gt;</w:t>
              </w:r>
            </w:fldSimple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173012" w:rsidP="003F2B65">
            <w:pPr>
              <w:spacing w:before="20" w:after="20"/>
              <w:rPr>
                <w:rFonts w:cs="Arial"/>
              </w:rPr>
            </w:pPr>
            <w:fldSimple w:instr=" DOCPROPERTY  RevStatus  \* MERGEFORMAT ">
              <w:r w:rsidR="00D52D8D" w:rsidRPr="00E17631">
                <w:rPr>
                  <w:rFonts w:cs="Arial"/>
                  <w:highlight w:val="lightGray"/>
                </w:rPr>
                <w:t>Draft</w:t>
              </w:r>
            </w:fldSimple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173012" w:rsidP="003F2B65">
            <w:pPr>
              <w:spacing w:before="20" w:after="20"/>
              <w:rPr>
                <w:rFonts w:cs="Arial"/>
                <w:bCs/>
              </w:rPr>
            </w:pPr>
            <w:fldSimple w:instr=" DOCPROPERTY  Sensitivity  \* MERGEFORMAT ">
              <w:r w:rsidR="00D52D8D" w:rsidRPr="00E17631">
                <w:rPr>
                  <w:rFonts w:cs="Arial"/>
                  <w:bCs/>
                  <w:highlight w:val="lightGray"/>
                </w:rPr>
                <w:t>Limited DG</w:t>
              </w:r>
            </w:fldSimple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173012" w:rsidP="003F2B65">
            <w:pPr>
              <w:spacing w:before="20" w:after="20"/>
              <w:rPr>
                <w:rFonts w:cs="Arial"/>
                <w:bCs/>
              </w:rPr>
            </w:pPr>
            <w:fldSimple w:instr=" DOCPROPERTY  IssDate  \* MERGEFORMAT ">
              <w:r w:rsidR="00D52D8D" w:rsidRPr="00E17631">
                <w:rPr>
                  <w:rFonts w:cs="Arial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3F2B65">
        <w:tc>
          <w:tcPr>
            <w:tcW w:w="851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2068CE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2068CE" w:rsidRPr="00554A61">
              <w:rPr>
                <w:rFonts w:ascii="Arial" w:hAnsi="Arial" w:cs="Arial"/>
              </w:rPr>
              <w:t>21/</w:t>
            </w:r>
            <w:r w:rsidRPr="00554A61">
              <w:rPr>
                <w:rFonts w:ascii="Arial" w:hAnsi="Arial" w:cs="Arial"/>
              </w:rPr>
              <w:t>06/2013]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2068CE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2068CE" w:rsidRPr="00554A61">
              <w:rPr>
                <w:rFonts w:ascii="Arial" w:hAnsi="Arial" w:cs="Arial"/>
              </w:rPr>
              <w:t>25/</w:t>
            </w:r>
            <w:r w:rsidRPr="00554A61">
              <w:rPr>
                <w:rFonts w:ascii="Arial" w:hAnsi="Arial" w:cs="Arial"/>
              </w:rPr>
              <w:t>09/2013]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B03DAC" w:rsidRPr="00E17631" w:rsidTr="003F2B65">
        <w:tc>
          <w:tcPr>
            <w:tcW w:w="851" w:type="dxa"/>
          </w:tcPr>
          <w:p w:rsidR="00B03DAC" w:rsidRPr="00E17631" w:rsidRDefault="00B03DAC" w:rsidP="00B03DAC">
            <w:pPr>
              <w:pStyle w:val="InfoBlue"/>
              <w:rPr>
                <w:rFonts w:cs="Arial"/>
                <w:sz w:val="18"/>
                <w:szCs w:val="18"/>
              </w:rPr>
            </w:pPr>
            <w:r w:rsidRPr="002068CE">
              <w:rPr>
                <w:rFonts w:ascii="Arial" w:hAnsi="Arial" w:cs="Arial"/>
              </w:rPr>
              <w:t>[0.4]</w:t>
            </w:r>
          </w:p>
        </w:tc>
        <w:tc>
          <w:tcPr>
            <w:tcW w:w="1309" w:type="dxa"/>
          </w:tcPr>
          <w:p w:rsidR="00B03DAC" w:rsidRPr="00E17631" w:rsidRDefault="00B03DAC" w:rsidP="00B03DAC">
            <w:pPr>
              <w:pStyle w:val="InfoBlue"/>
              <w:rPr>
                <w:rFonts w:cs="Arial"/>
                <w:i/>
                <w:color w:val="7F7F7F"/>
                <w:sz w:val="18"/>
                <w:szCs w:val="18"/>
              </w:rPr>
            </w:pPr>
            <w:r w:rsidRPr="00554A61">
              <w:rPr>
                <w:rFonts w:cs="Arial"/>
              </w:rPr>
              <w:t>[</w:t>
            </w:r>
            <w:r w:rsidRPr="002068CE">
              <w:rPr>
                <w:rFonts w:ascii="Arial" w:hAnsi="Arial" w:cs="Arial"/>
              </w:rPr>
              <w:t>22/08/</w:t>
            </w:r>
            <w:r w:rsidRPr="00B03DAC">
              <w:rPr>
                <w:rFonts w:ascii="Arial" w:hAnsi="Arial" w:cs="Arial"/>
              </w:rPr>
              <w:t>2015</w:t>
            </w:r>
            <w:r w:rsidRPr="002068CE">
              <w:rPr>
                <w:rFonts w:ascii="Arial" w:hAnsi="Arial" w:cs="Arial"/>
              </w:rPr>
              <w:t>]</w:t>
            </w:r>
          </w:p>
        </w:tc>
        <w:tc>
          <w:tcPr>
            <w:tcW w:w="2518" w:type="dxa"/>
          </w:tcPr>
          <w:p w:rsidR="00B03DAC" w:rsidRPr="00DE3188" w:rsidRDefault="00B03DAC" w:rsidP="00B03DAC">
            <w:pPr>
              <w:pStyle w:val="InfoBlue"/>
              <w:rPr>
                <w:rFonts w:cs="Arial"/>
                <w:sz w:val="18"/>
                <w:szCs w:val="18"/>
                <w:lang w:val="pt-PT"/>
              </w:rPr>
            </w:pPr>
            <w:r w:rsidRPr="002068CE">
              <w:rPr>
                <w:rFonts w:ascii="Arial" w:hAnsi="Arial" w:cs="Arial"/>
              </w:rPr>
              <w:t>[BATRINU Ana Maria (DIGIT-EXT)]</w:t>
            </w:r>
          </w:p>
        </w:tc>
        <w:tc>
          <w:tcPr>
            <w:tcW w:w="3969" w:type="dxa"/>
          </w:tcPr>
          <w:p w:rsidR="00B03DAC" w:rsidRPr="00E17631" w:rsidRDefault="00B03DAC" w:rsidP="00B03DAC">
            <w:pPr>
              <w:pStyle w:val="InfoBlue"/>
              <w:rPr>
                <w:rFonts w:cs="Arial"/>
                <w:sz w:val="18"/>
                <w:szCs w:val="18"/>
              </w:rPr>
            </w:pPr>
            <w:r w:rsidRPr="002068CE">
              <w:rPr>
                <w:rFonts w:ascii="Arial" w:hAnsi="Arial" w:cs="Arial"/>
              </w:rPr>
              <w:t>[</w:t>
            </w:r>
            <w:r w:rsidRPr="00B03DAC">
              <w:rPr>
                <w:rFonts w:ascii="Arial" w:hAnsi="Arial" w:cs="Arial"/>
              </w:rPr>
              <w:t>Internal review</w:t>
            </w:r>
            <w:r w:rsidRPr="002068CE">
              <w:rPr>
                <w:rFonts w:ascii="Arial" w:hAnsi="Arial" w:cs="Arial"/>
              </w:rPr>
              <w:t xml:space="preserve"> (JIRA </w:t>
            </w:r>
            <w:hyperlink r:id="rId16" w:history="1">
              <w:r w:rsidR="00063D1F" w:rsidRPr="002068CE">
                <w:rPr>
                  <w:rFonts w:ascii="Arial" w:hAnsi="Arial" w:cs="Arial"/>
                  <w:b/>
                </w:rPr>
                <w:t>ETRUSTEX-1077</w:t>
              </w:r>
            </w:hyperlink>
            <w:r w:rsidRPr="002068CE">
              <w:rPr>
                <w:rFonts w:ascii="Arial" w:hAnsi="Arial" w:cs="Arial"/>
              </w:rPr>
              <w:t>)]</w:t>
            </w: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2068CE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745411" w:history="1">
            <w:r w:rsidR="002068CE" w:rsidRPr="00CF60A2">
              <w:rPr>
                <w:rStyle w:val="Hyperlink"/>
                <w:noProof/>
                <w:lang w:val="en-GB"/>
              </w:rPr>
              <w:t>1.</w:t>
            </w:r>
            <w:r w:rsidR="002068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068CE" w:rsidRPr="00CF60A2">
              <w:rPr>
                <w:rStyle w:val="Hyperlink"/>
                <w:noProof/>
                <w:lang w:val="en-GB"/>
              </w:rPr>
              <w:t>Use Case description</w:t>
            </w:r>
            <w:r w:rsidR="002068CE">
              <w:rPr>
                <w:noProof/>
                <w:webHidden/>
              </w:rPr>
              <w:tab/>
            </w:r>
            <w:r w:rsidR="002068CE">
              <w:rPr>
                <w:noProof/>
                <w:webHidden/>
              </w:rPr>
              <w:fldChar w:fldCharType="begin"/>
            </w:r>
            <w:r w:rsidR="002068CE">
              <w:rPr>
                <w:noProof/>
                <w:webHidden/>
              </w:rPr>
              <w:instrText xml:space="preserve"> PAGEREF _Toc429745411 \h </w:instrText>
            </w:r>
            <w:r w:rsidR="002068CE">
              <w:rPr>
                <w:noProof/>
                <w:webHidden/>
              </w:rPr>
            </w:r>
            <w:r w:rsidR="002068CE">
              <w:rPr>
                <w:noProof/>
                <w:webHidden/>
              </w:rPr>
              <w:fldChar w:fldCharType="separate"/>
            </w:r>
            <w:r w:rsidR="002068CE">
              <w:rPr>
                <w:noProof/>
                <w:webHidden/>
              </w:rPr>
              <w:t>4</w:t>
            </w:r>
            <w:r w:rsidR="002068CE">
              <w:rPr>
                <w:noProof/>
                <w:webHidden/>
              </w:rPr>
              <w:fldChar w:fldCharType="end"/>
            </w:r>
          </w:hyperlink>
        </w:p>
        <w:p w:rsidR="002068CE" w:rsidRDefault="002068C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412" w:history="1">
            <w:r w:rsidRPr="00CF60A2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F60A2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_Toc429745412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CE" w:rsidRDefault="002068C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413" w:history="1">
            <w:r w:rsidRPr="00CF60A2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F60A2">
              <w:rPr>
                <w:rStyle w:val="Hyperlink"/>
                <w:noProof/>
                <w:lang w:val="en-GB"/>
              </w:rPr>
              <w:t>Validation for Inbox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_Toc429745413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CE" w:rsidRDefault="002068C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414" w:history="1">
            <w:r w:rsidRPr="00CF60A2">
              <w:rPr>
                <w:rStyle w:val="Hyperlink"/>
                <w:noProof/>
                <w:lang w:val="en-GB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F60A2">
              <w:rPr>
                <w:rStyle w:val="Hyperlink"/>
                <w:noProof/>
                <w:lang w:val="en-GB"/>
              </w:rPr>
              <w:t>Synchronous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_Toc429745414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CE" w:rsidRDefault="002068CE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415" w:history="1">
            <w:r w:rsidRPr="00CF60A2">
              <w:rPr>
                <w:rStyle w:val="Hyperlink"/>
                <w:noProof/>
                <w:lang w:val="en-GB"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F60A2">
              <w:rPr>
                <w:rStyle w:val="Hyperlink"/>
                <w:noProof/>
                <w:lang w:val="en-GB"/>
              </w:rPr>
              <w:t>XSD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_Toc429745415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CE" w:rsidRDefault="002068CE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416" w:history="1">
            <w:r w:rsidRPr="00CF60A2">
              <w:rPr>
                <w:rStyle w:val="Hyperlink"/>
                <w:noProof/>
                <w:lang w:val="en-GB"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F60A2">
              <w:rPr>
                <w:rStyle w:val="Hyperlink"/>
                <w:noProof/>
                <w:lang w:val="en-GB"/>
              </w:rPr>
              <w:t>Schematron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_Toc429745416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CE" w:rsidRDefault="002068C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417" w:history="1">
            <w:r w:rsidRPr="00CF60A2">
              <w:rPr>
                <w:rStyle w:val="Hyperlink"/>
                <w:noProof/>
                <w:lang w:val="en-GB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F60A2">
              <w:rPr>
                <w:rStyle w:val="Hyperlink"/>
                <w:noProof/>
                <w:lang w:val="en-GB"/>
              </w:rPr>
              <w:t>Asynchronous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_Toc429745417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CE" w:rsidRDefault="002068C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418" w:history="1">
            <w:r w:rsidRPr="00CF60A2">
              <w:rPr>
                <w:rStyle w:val="Hyperlink"/>
                <w:noProof/>
                <w:lang w:val="en-GB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F60A2">
              <w:rPr>
                <w:rStyle w:val="Hyperlink"/>
                <w:noProof/>
                <w:lang w:val="en-GB"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_Toc429745418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CE" w:rsidRDefault="002068CE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419" w:history="1">
            <w:r w:rsidRPr="00CF60A2">
              <w:rPr>
                <w:rStyle w:val="Hyperlink"/>
                <w:noProof/>
                <w:lang w:val="en-GB"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F60A2">
              <w:rPr>
                <w:rStyle w:val="Hyperlink"/>
                <w:noProof/>
                <w:lang w:val="en-GB"/>
              </w:rPr>
              <w:t>E1: At step 3.1.1 XSD Validation the synchronous validation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_Toc429745419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  <w:bookmarkStart w:id="0" w:name="_GoBack"/>
      <w:bookmarkEnd w:id="0"/>
    </w:p>
    <w:p w:rsidR="00B03DAC" w:rsidRDefault="00B03DAC" w:rsidP="00B03DAC">
      <w:pPr>
        <w:pStyle w:val="Heading1"/>
        <w:keepNext w:val="0"/>
        <w:numPr>
          <w:ilvl w:val="0"/>
          <w:numId w:val="5"/>
        </w:numPr>
        <w:spacing w:after="120"/>
        <w:rPr>
          <w:caps w:val="0"/>
          <w:lang w:val="en-GB"/>
        </w:rPr>
      </w:pPr>
      <w:bookmarkStart w:id="1" w:name="_Toc427338164"/>
      <w:bookmarkStart w:id="2" w:name="_Toc427564352"/>
      <w:bookmarkStart w:id="3" w:name="_Toc427338165"/>
      <w:bookmarkStart w:id="4" w:name="_Toc429745411"/>
      <w:r>
        <w:rPr>
          <w:caps w:val="0"/>
          <w:lang w:val="en-GB"/>
        </w:rPr>
        <w:lastRenderedPageBreak/>
        <w:t>Use Case description</w:t>
      </w:r>
      <w:bookmarkEnd w:id="1"/>
      <w:bookmarkEnd w:id="2"/>
      <w:bookmarkEnd w:id="4"/>
    </w:p>
    <w:p w:rsidR="00B03DAC" w:rsidRPr="00DF684D" w:rsidRDefault="00B03DAC" w:rsidP="00B03DAC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val="en-US"/>
        </w:rPr>
        <w:t xml:space="preserve">This Use Case describes the validation performed by e-TrustEx on a business document of type InboxRequest. This Use Case is included in the use case </w:t>
      </w:r>
      <w:r>
        <w:rPr>
          <w:rFonts w:ascii="Arial" w:hAnsi="Arial" w:cs="Arial"/>
          <w:sz w:val="20"/>
          <w:lang w:val="en-US"/>
        </w:rPr>
        <w:fldChar w:fldCharType="begin"/>
      </w:r>
      <w:r>
        <w:rPr>
          <w:rFonts w:ascii="Arial" w:hAnsi="Arial" w:cs="Arial"/>
          <w:sz w:val="20"/>
          <w:lang w:val="en-US"/>
        </w:rPr>
        <w:instrText xml:space="preserve"> REF SynchUC \h </w:instrText>
      </w:r>
      <w:r>
        <w:rPr>
          <w:rFonts w:ascii="Arial" w:hAnsi="Arial" w:cs="Arial"/>
          <w:sz w:val="20"/>
          <w:lang w:val="en-US"/>
        </w:rPr>
      </w:r>
      <w:r>
        <w:rPr>
          <w:rFonts w:ascii="Arial" w:hAnsi="Arial" w:cs="Arial"/>
          <w:sz w:val="20"/>
          <w:lang w:val="en-US"/>
        </w:rPr>
        <w:fldChar w:fldCharType="separate"/>
      </w:r>
      <w:r w:rsidRPr="007B5308">
        <w:rPr>
          <w:lang w:eastAsia="fr-FR"/>
        </w:rPr>
        <w:t>UC1_2_1 Synchronous</w:t>
      </w:r>
      <w:r>
        <w:rPr>
          <w:lang w:eastAsia="fr-FR"/>
        </w:rPr>
        <w:t xml:space="preserve"> </w:t>
      </w:r>
      <w:r w:rsidRPr="007B5308">
        <w:rPr>
          <w:lang w:eastAsia="fr-FR"/>
        </w:rPr>
        <w:t>Service</w:t>
      </w:r>
      <w:r>
        <w:rPr>
          <w:lang w:eastAsia="fr-FR"/>
        </w:rPr>
        <w:t xml:space="preserve"> </w:t>
      </w:r>
      <w:r w:rsidRPr="007B5308">
        <w:rPr>
          <w:lang w:eastAsia="fr-FR"/>
        </w:rPr>
        <w:t>Use</w:t>
      </w:r>
      <w:r>
        <w:rPr>
          <w:lang w:eastAsia="fr-FR"/>
        </w:rPr>
        <w:t xml:space="preserve"> </w:t>
      </w:r>
      <w:r w:rsidRPr="007B5308">
        <w:rPr>
          <w:lang w:eastAsia="fr-FR"/>
        </w:rPr>
        <w:t>Case</w:t>
      </w:r>
      <w:r>
        <w:rPr>
          <w:lang w:eastAsia="fr-FR"/>
        </w:rPr>
        <w:t xml:space="preserve"> </w:t>
      </w:r>
      <w:r w:rsidRPr="007B5308">
        <w:rPr>
          <w:lang w:eastAsia="fr-FR"/>
        </w:rPr>
        <w:t>Specification</w:t>
      </w:r>
      <w:r>
        <w:rPr>
          <w:rFonts w:ascii="Arial" w:hAnsi="Arial" w:cs="Arial"/>
          <w:sz w:val="20"/>
          <w:lang w:val="en-US"/>
        </w:rPr>
        <w:fldChar w:fldCharType="end"/>
      </w:r>
      <w:r>
        <w:rPr>
          <w:rFonts w:ascii="Arial" w:hAnsi="Arial" w:cs="Arial"/>
          <w:sz w:val="20"/>
          <w:lang w:val="en-US"/>
        </w:rPr>
        <w:t xml:space="preserve"> at step 2.1.4.</w:t>
      </w:r>
    </w:p>
    <w:p w:rsidR="00B03DAC" w:rsidRDefault="00B03DAC" w:rsidP="00B03DAC">
      <w:pPr>
        <w:pStyle w:val="Heading1"/>
        <w:keepNext w:val="0"/>
        <w:numPr>
          <w:ilvl w:val="0"/>
          <w:numId w:val="5"/>
        </w:numPr>
        <w:spacing w:after="120"/>
        <w:rPr>
          <w:caps w:val="0"/>
          <w:lang w:val="en-GB"/>
        </w:rPr>
      </w:pPr>
      <w:bookmarkStart w:id="5" w:name="_Toc427564353"/>
      <w:bookmarkStart w:id="6" w:name="_Toc429745412"/>
      <w:r w:rsidRPr="007B5308">
        <w:rPr>
          <w:caps w:val="0"/>
          <w:lang w:val="en-GB"/>
        </w:rPr>
        <w:t>References</w:t>
      </w:r>
      <w:bookmarkEnd w:id="3"/>
      <w:bookmarkEnd w:id="5"/>
      <w:bookmarkEnd w:id="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B03DAC" w:rsidTr="00DE3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B03DAC" w:rsidRDefault="00B03DAC" w:rsidP="00DE3188">
            <w:pPr>
              <w:rPr>
                <w:lang w:eastAsia="fr-FR"/>
              </w:rPr>
            </w:pPr>
            <w:r>
              <w:rPr>
                <w:lang w:eastAsia="fr-FR"/>
              </w:rPr>
              <w:t>Document</w:t>
            </w:r>
          </w:p>
        </w:tc>
        <w:tc>
          <w:tcPr>
            <w:tcW w:w="6349" w:type="dxa"/>
          </w:tcPr>
          <w:p w:rsidR="00B03DAC" w:rsidRDefault="00B03DAC" w:rsidP="00DE3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Location</w:t>
            </w:r>
          </w:p>
        </w:tc>
      </w:tr>
      <w:tr w:rsidR="00B03DAC" w:rsidTr="00DE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B03DAC" w:rsidRDefault="00B03DAC" w:rsidP="00DE3188">
            <w:pPr>
              <w:rPr>
                <w:lang w:eastAsia="fr-FR"/>
              </w:rPr>
            </w:pPr>
            <w:bookmarkStart w:id="7" w:name="SynchUC"/>
            <w:r w:rsidRPr="007B5308">
              <w:rPr>
                <w:lang w:eastAsia="fr-FR"/>
              </w:rPr>
              <w:t>UC1_2_1 Synchronous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Service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Use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Case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Specification</w:t>
            </w:r>
            <w:bookmarkEnd w:id="7"/>
          </w:p>
        </w:tc>
        <w:tc>
          <w:tcPr>
            <w:tcW w:w="6349" w:type="dxa"/>
          </w:tcPr>
          <w:p w:rsidR="00B03DAC" w:rsidRPr="00BE4CA2" w:rsidRDefault="002068CE" w:rsidP="00DE3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FF"/>
                <w:lang w:eastAsia="fr-FR"/>
              </w:rPr>
            </w:pPr>
            <w:hyperlink r:id="rId17" w:history="1">
              <w:r w:rsidR="00B03DAC" w:rsidRPr="00BE4CA2">
                <w:rPr>
                  <w:rStyle w:val="Hyperlink"/>
                  <w:b w:val="0"/>
                  <w:color w:val="0000FF"/>
                  <w:sz w:val="20"/>
                  <w:lang w:eastAsia="fr-FR"/>
                </w:rPr>
                <w:t>https://webgate.ec.europa.eu/CITnet/svn/ETRUSTEX/trunk/001 e-TrustEx/002 Requirements/Use Case Model</w:t>
              </w:r>
            </w:hyperlink>
          </w:p>
        </w:tc>
      </w:tr>
    </w:tbl>
    <w:p w:rsidR="00B03DAC" w:rsidRPr="00DF684D" w:rsidRDefault="00B03DAC" w:rsidP="00B03DAC">
      <w:pPr>
        <w:rPr>
          <w:caps/>
        </w:rPr>
      </w:pPr>
    </w:p>
    <w:p w:rsidR="00E915F6" w:rsidRDefault="00000CDE" w:rsidP="005E4888">
      <w:pPr>
        <w:pStyle w:val="Heading1"/>
        <w:keepNext w:val="0"/>
        <w:numPr>
          <w:ilvl w:val="0"/>
          <w:numId w:val="5"/>
        </w:numPr>
        <w:spacing w:after="120"/>
        <w:rPr>
          <w:caps w:val="0"/>
          <w:lang w:val="en-GB"/>
        </w:rPr>
      </w:pPr>
      <w:bookmarkStart w:id="8" w:name="_Toc429745413"/>
      <w:r>
        <w:rPr>
          <w:caps w:val="0"/>
          <w:lang w:val="en-GB"/>
        </w:rPr>
        <w:t>Validation for</w:t>
      </w:r>
      <w:r w:rsidR="00FC722C">
        <w:rPr>
          <w:caps w:val="0"/>
          <w:lang w:val="en-GB"/>
        </w:rPr>
        <w:t xml:space="preserve"> </w:t>
      </w:r>
      <w:r w:rsidR="00080C40">
        <w:rPr>
          <w:caps w:val="0"/>
          <w:lang w:val="en-GB"/>
        </w:rPr>
        <w:t>Inbox Request</w:t>
      </w:r>
      <w:bookmarkEnd w:id="8"/>
    </w:p>
    <w:p w:rsidR="00417B62" w:rsidRPr="00417B62" w:rsidRDefault="00417B62" w:rsidP="00417B62">
      <w:pPr>
        <w:rPr>
          <w:lang w:val="en-GB" w:eastAsia="fr-FR"/>
        </w:rPr>
      </w:pPr>
    </w:p>
    <w:p w:rsidR="00FF2410" w:rsidRDefault="00FF2410" w:rsidP="00FF2410">
      <w:pPr>
        <w:pStyle w:val="Heading1"/>
        <w:keepNext w:val="0"/>
        <w:numPr>
          <w:ilvl w:val="1"/>
          <w:numId w:val="5"/>
        </w:numPr>
        <w:rPr>
          <w:caps w:val="0"/>
          <w:lang w:val="en-GB"/>
        </w:rPr>
      </w:pPr>
      <w:bookmarkStart w:id="9" w:name="_Toc367958031"/>
      <w:bookmarkStart w:id="10" w:name="_Toc429745414"/>
      <w:r w:rsidRPr="00FF2410">
        <w:rPr>
          <w:caps w:val="0"/>
          <w:lang w:val="en-GB"/>
        </w:rPr>
        <w:t>Synchronous Validation</w:t>
      </w:r>
      <w:bookmarkEnd w:id="9"/>
      <w:bookmarkEnd w:id="10"/>
    </w:p>
    <w:p w:rsidR="00FC722C" w:rsidRDefault="00FC722C" w:rsidP="00AC4EB0">
      <w:pPr>
        <w:pStyle w:val="Heading1"/>
        <w:keepNext w:val="0"/>
        <w:numPr>
          <w:ilvl w:val="2"/>
          <w:numId w:val="5"/>
        </w:numPr>
        <w:spacing w:after="120"/>
        <w:ind w:left="1225" w:hanging="505"/>
        <w:rPr>
          <w:caps w:val="0"/>
          <w:lang w:val="en-GB"/>
        </w:rPr>
      </w:pPr>
      <w:bookmarkStart w:id="11" w:name="_Toc370312117"/>
      <w:bookmarkStart w:id="12" w:name="_Toc370372026"/>
      <w:bookmarkStart w:id="13" w:name="_Ref370373505"/>
      <w:bookmarkStart w:id="14" w:name="_Ref370373510"/>
      <w:bookmarkStart w:id="15" w:name="_Ref370774574"/>
      <w:bookmarkStart w:id="16" w:name="_Ref427916588"/>
      <w:bookmarkStart w:id="17" w:name="_Ref427916593"/>
      <w:bookmarkStart w:id="18" w:name="_Toc429745415"/>
      <w:r>
        <w:rPr>
          <w:caps w:val="0"/>
          <w:lang w:val="en-GB"/>
        </w:rPr>
        <w:t>XSD Validation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83"/>
        <w:gridCol w:w="2953"/>
        <w:gridCol w:w="1698"/>
        <w:gridCol w:w="995"/>
        <w:gridCol w:w="1134"/>
        <w:gridCol w:w="1524"/>
      </w:tblGrid>
      <w:tr w:rsidR="00203F1A" w:rsidTr="00B03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203F1A" w:rsidRDefault="00203F1A">
            <w:r>
              <w:t>ID</w:t>
            </w:r>
          </w:p>
        </w:tc>
        <w:tc>
          <w:tcPr>
            <w:tcW w:w="2953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203F1A" w:rsidRDefault="00203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9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203F1A" w:rsidRDefault="00203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path</w:t>
            </w:r>
          </w:p>
        </w:tc>
        <w:tc>
          <w:tcPr>
            <w:tcW w:w="99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203F1A" w:rsidRDefault="00203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203F1A" w:rsidRDefault="00203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524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203F1A" w:rsidRDefault="00203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</w:tr>
      <w:tr w:rsidR="00203F1A" w:rsidTr="00B0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right w:val="nil"/>
            </w:tcBorders>
            <w:hideMark/>
          </w:tcPr>
          <w:p w:rsidR="00203F1A" w:rsidRDefault="00203F1A">
            <w:r>
              <w:t>RULE59</w:t>
            </w:r>
          </w:p>
        </w:tc>
        <w:tc>
          <w:tcPr>
            <w:tcW w:w="2953" w:type="dxa"/>
            <w:tcBorders>
              <w:left w:val="nil"/>
              <w:right w:val="nil"/>
            </w:tcBorders>
            <w:hideMark/>
          </w:tcPr>
          <w:p w:rsidR="00203F1A" w:rsidRDefault="00203F1A" w:rsidP="0017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173012">
              <w:t>S</w:t>
            </w:r>
            <w:r>
              <w:t>ystem checks that th</w:t>
            </w:r>
            <w:r w:rsidR="00E45A2D">
              <w:t>e message conforms to the Inbox</w:t>
            </w:r>
            <w:r w:rsidR="00B03DAC">
              <w:t>Request</w:t>
            </w:r>
            <w:r w:rsidR="00E45A2D">
              <w:t xml:space="preserve"> schema</w:t>
            </w:r>
            <w:r>
              <w:t xml:space="preserve">. </w:t>
            </w:r>
          </w:p>
        </w:tc>
        <w:tc>
          <w:tcPr>
            <w:tcW w:w="1698" w:type="dxa"/>
            <w:tcBorders>
              <w:left w:val="nil"/>
              <w:right w:val="nil"/>
            </w:tcBorders>
            <w:hideMark/>
          </w:tcPr>
          <w:p w:rsidR="00203F1A" w:rsidRDefault="00203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203F1A" w:rsidRDefault="00203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203F1A" w:rsidRDefault="00203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  <w:tcBorders>
              <w:left w:val="nil"/>
            </w:tcBorders>
          </w:tcPr>
          <w:p w:rsidR="00203F1A" w:rsidRDefault="00203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4888" w:rsidRDefault="005E4888" w:rsidP="00FC722C">
      <w:pPr>
        <w:rPr>
          <w:lang w:val="en-GB" w:eastAsia="fr-FR"/>
        </w:rPr>
      </w:pPr>
    </w:p>
    <w:p w:rsidR="00FC722C" w:rsidRPr="00155341" w:rsidRDefault="00FC722C" w:rsidP="00AC4EB0">
      <w:pPr>
        <w:pStyle w:val="Heading1"/>
        <w:keepNext w:val="0"/>
        <w:numPr>
          <w:ilvl w:val="2"/>
          <w:numId w:val="5"/>
        </w:numPr>
        <w:spacing w:after="120"/>
        <w:ind w:left="1225" w:hanging="505"/>
        <w:rPr>
          <w:caps w:val="0"/>
          <w:lang w:val="en-GB"/>
        </w:rPr>
      </w:pPr>
      <w:bookmarkStart w:id="19" w:name="_Ref361155505"/>
      <w:bookmarkStart w:id="20" w:name="_Ref362011198"/>
      <w:bookmarkStart w:id="21" w:name="_Ref362011215"/>
      <w:bookmarkStart w:id="22" w:name="_Toc367958034"/>
      <w:bookmarkStart w:id="23" w:name="_Ref361048131"/>
      <w:bookmarkStart w:id="24" w:name="_Ref361048136"/>
      <w:bookmarkStart w:id="25" w:name="_Toc429745416"/>
      <w:r w:rsidRPr="00155341">
        <w:rPr>
          <w:caps w:val="0"/>
          <w:lang w:val="en-GB"/>
        </w:rPr>
        <w:t xml:space="preserve">Schematron </w:t>
      </w:r>
      <w:bookmarkEnd w:id="19"/>
      <w:r w:rsidRPr="00155341">
        <w:rPr>
          <w:caps w:val="0"/>
          <w:lang w:val="en-GB"/>
        </w:rPr>
        <w:t>validation</w:t>
      </w:r>
      <w:bookmarkEnd w:id="20"/>
      <w:bookmarkEnd w:id="21"/>
      <w:bookmarkEnd w:id="22"/>
      <w:bookmarkEnd w:id="25"/>
    </w:p>
    <w:bookmarkEnd w:id="23"/>
    <w:bookmarkEnd w:id="24"/>
    <w:p w:rsidR="005E4888" w:rsidRPr="00263799" w:rsidRDefault="00AC4EB0" w:rsidP="00FC722C">
      <w:pPr>
        <w:rPr>
          <w:lang w:val="en-GB"/>
        </w:rPr>
      </w:pPr>
      <w:r>
        <w:rPr>
          <w:rFonts w:cs="Arial"/>
          <w:lang w:val="en-GB"/>
        </w:rPr>
        <w:t>There are n</w:t>
      </w:r>
      <w:r w:rsidR="00F044CA">
        <w:rPr>
          <w:rFonts w:cs="Arial"/>
          <w:lang w:val="en-GB"/>
        </w:rPr>
        <w:t xml:space="preserve">o specific </w:t>
      </w:r>
      <w:proofErr w:type="spellStart"/>
      <w:r w:rsidR="00F044CA">
        <w:rPr>
          <w:rFonts w:cs="Arial"/>
          <w:lang w:val="en-GB"/>
        </w:rPr>
        <w:t>s</w:t>
      </w:r>
      <w:r>
        <w:rPr>
          <w:rFonts w:cs="Arial"/>
          <w:lang w:val="en-GB"/>
        </w:rPr>
        <w:t>c</w:t>
      </w:r>
      <w:r w:rsidR="00F044CA">
        <w:rPr>
          <w:rFonts w:cs="Arial"/>
          <w:lang w:val="en-GB"/>
        </w:rPr>
        <w:t>hematron</w:t>
      </w:r>
      <w:proofErr w:type="spellEnd"/>
      <w:r w:rsidR="00F044CA">
        <w:rPr>
          <w:rFonts w:cs="Arial"/>
          <w:lang w:val="en-GB"/>
        </w:rPr>
        <w:t xml:space="preserve"> checks.</w:t>
      </w:r>
    </w:p>
    <w:p w:rsidR="00FC722C" w:rsidRDefault="00FC722C" w:rsidP="00FC722C">
      <w:pPr>
        <w:rPr>
          <w:lang w:val="en-GB"/>
        </w:rPr>
      </w:pPr>
    </w:p>
    <w:p w:rsidR="00E15DB0" w:rsidRDefault="00E15DB0" w:rsidP="00AC4EB0">
      <w:pPr>
        <w:pStyle w:val="ListParagraph"/>
        <w:numPr>
          <w:ilvl w:val="2"/>
          <w:numId w:val="5"/>
        </w:numPr>
        <w:ind w:left="1225" w:hanging="505"/>
        <w:contextualSpacing w:val="0"/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</w:pPr>
      <w:r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  <w:t>Parent document check</w:t>
      </w:r>
    </w:p>
    <w:p w:rsidR="00FB26CF" w:rsidRPr="00FB26CF" w:rsidRDefault="00FB26CF" w:rsidP="00FB26CF">
      <w:pPr>
        <w:rPr>
          <w:rFonts w:cs="Arial"/>
          <w:lang w:val="en-GB"/>
        </w:rPr>
      </w:pPr>
      <w:r w:rsidRPr="00FB26CF">
        <w:rPr>
          <w:rFonts w:cs="Arial"/>
          <w:lang w:val="en-GB"/>
        </w:rPr>
        <w:t>There is no parent document check.</w:t>
      </w:r>
    </w:p>
    <w:p w:rsidR="00E15DB0" w:rsidRPr="00A87F57" w:rsidRDefault="00E15DB0" w:rsidP="00A87F57">
      <w:pPr>
        <w:rPr>
          <w:lang w:val="en-GB" w:eastAsia="fr-FR"/>
        </w:rPr>
      </w:pPr>
    </w:p>
    <w:p w:rsidR="009636E3" w:rsidRDefault="008941FE" w:rsidP="00AC4EB0">
      <w:pPr>
        <w:pStyle w:val="Heading1"/>
        <w:keepNext w:val="0"/>
        <w:numPr>
          <w:ilvl w:val="1"/>
          <w:numId w:val="5"/>
        </w:numPr>
        <w:spacing w:after="120"/>
        <w:ind w:left="788" w:hanging="431"/>
        <w:rPr>
          <w:caps w:val="0"/>
          <w:lang w:val="en-GB"/>
        </w:rPr>
      </w:pPr>
      <w:bookmarkStart w:id="26" w:name="_Toc429745417"/>
      <w:r>
        <w:rPr>
          <w:caps w:val="0"/>
          <w:lang w:val="en-GB"/>
        </w:rPr>
        <w:t>Asy</w:t>
      </w:r>
      <w:r w:rsidR="009636E3">
        <w:rPr>
          <w:caps w:val="0"/>
          <w:lang w:val="en-GB"/>
        </w:rPr>
        <w:t>nchronous validation</w:t>
      </w:r>
      <w:bookmarkEnd w:id="26"/>
    </w:p>
    <w:p w:rsidR="002E3A6A" w:rsidRDefault="002E3A6A" w:rsidP="002E3A6A">
      <w:pPr>
        <w:rPr>
          <w:lang w:val="en-GB"/>
        </w:rPr>
      </w:pPr>
      <w:r>
        <w:rPr>
          <w:lang w:val="en-GB"/>
        </w:rPr>
        <w:t>No asynchronous validation is foreseen.</w:t>
      </w:r>
    </w:p>
    <w:p w:rsidR="00E915F6" w:rsidRDefault="00155341" w:rsidP="00B03DAC">
      <w:pPr>
        <w:rPr>
          <w:caps/>
          <w:lang w:val="en-GB"/>
        </w:rPr>
      </w:pPr>
      <w:r>
        <w:rPr>
          <w:lang w:val="en-GB"/>
        </w:rPr>
        <w:t xml:space="preserve"> </w:t>
      </w:r>
    </w:p>
    <w:p w:rsidR="00E915F6" w:rsidRDefault="002E3A6A" w:rsidP="00AC4EB0">
      <w:pPr>
        <w:pStyle w:val="Heading1"/>
        <w:keepNext w:val="0"/>
        <w:numPr>
          <w:ilvl w:val="1"/>
          <w:numId w:val="5"/>
        </w:numPr>
        <w:spacing w:after="120"/>
        <w:ind w:left="788" w:hanging="431"/>
        <w:rPr>
          <w:caps w:val="0"/>
          <w:lang w:val="en-GB"/>
        </w:rPr>
      </w:pPr>
      <w:bookmarkStart w:id="27" w:name="_Toc429745418"/>
      <w:r>
        <w:rPr>
          <w:caps w:val="0"/>
          <w:lang w:val="en-GB"/>
        </w:rPr>
        <w:t>Erro</w:t>
      </w:r>
      <w:r w:rsidR="00557366">
        <w:rPr>
          <w:caps w:val="0"/>
          <w:lang w:val="en-GB"/>
        </w:rPr>
        <w:t>r</w:t>
      </w:r>
      <w:r>
        <w:rPr>
          <w:caps w:val="0"/>
          <w:lang w:val="en-GB"/>
        </w:rPr>
        <w:t>s</w:t>
      </w:r>
      <w:bookmarkEnd w:id="27"/>
    </w:p>
    <w:p w:rsidR="00E915F6" w:rsidRDefault="005816A1" w:rsidP="00AC4EB0">
      <w:pPr>
        <w:pStyle w:val="Heading1"/>
        <w:keepNext w:val="0"/>
        <w:numPr>
          <w:ilvl w:val="2"/>
          <w:numId w:val="5"/>
        </w:numPr>
        <w:spacing w:after="120"/>
        <w:ind w:left="1225" w:hanging="505"/>
        <w:rPr>
          <w:caps w:val="0"/>
          <w:lang w:val="en-GB"/>
        </w:rPr>
      </w:pPr>
      <w:bookmarkStart w:id="28" w:name="_Toc429745419"/>
      <w:r>
        <w:rPr>
          <w:caps w:val="0"/>
          <w:lang w:val="en-GB"/>
        </w:rPr>
        <w:t>E1</w:t>
      </w:r>
      <w:r w:rsidR="00B03DAC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D82C9E">
        <w:rPr>
          <w:caps w:val="0"/>
          <w:lang w:val="en-GB"/>
        </w:rPr>
        <w:t xml:space="preserve">At step </w:t>
      </w:r>
      <w:r w:rsidR="00B03DAC">
        <w:rPr>
          <w:caps w:val="0"/>
          <w:lang w:val="en-GB"/>
        </w:rPr>
        <w:fldChar w:fldCharType="begin"/>
      </w:r>
      <w:r w:rsidR="00B03DAC">
        <w:rPr>
          <w:caps w:val="0"/>
          <w:lang w:val="en-GB"/>
        </w:rPr>
        <w:instrText xml:space="preserve"> REF _Ref427916588 \r \h </w:instrText>
      </w:r>
      <w:r w:rsidR="00B03DAC">
        <w:rPr>
          <w:caps w:val="0"/>
          <w:lang w:val="en-GB"/>
        </w:rPr>
      </w:r>
      <w:r w:rsidR="00B03DAC">
        <w:rPr>
          <w:caps w:val="0"/>
          <w:lang w:val="en-GB"/>
        </w:rPr>
        <w:fldChar w:fldCharType="separate"/>
      </w:r>
      <w:r w:rsidR="00B03DAC">
        <w:rPr>
          <w:caps w:val="0"/>
          <w:lang w:val="en-GB"/>
        </w:rPr>
        <w:t>3.1.1</w:t>
      </w:r>
      <w:r w:rsidR="00B03DAC">
        <w:rPr>
          <w:caps w:val="0"/>
          <w:lang w:val="en-GB"/>
        </w:rPr>
        <w:fldChar w:fldCharType="end"/>
      </w:r>
      <w:r w:rsidR="00B03DAC">
        <w:rPr>
          <w:caps w:val="0"/>
          <w:lang w:val="en-GB"/>
        </w:rPr>
        <w:t xml:space="preserve"> </w:t>
      </w:r>
      <w:r w:rsidR="00B03DAC">
        <w:rPr>
          <w:caps w:val="0"/>
          <w:lang w:val="en-GB"/>
        </w:rPr>
        <w:fldChar w:fldCharType="begin"/>
      </w:r>
      <w:r w:rsidR="00B03DAC">
        <w:rPr>
          <w:caps w:val="0"/>
          <w:lang w:val="en-GB"/>
        </w:rPr>
        <w:instrText xml:space="preserve"> REF _Ref427916593 \h </w:instrText>
      </w:r>
      <w:r w:rsidR="00B03DAC">
        <w:rPr>
          <w:caps w:val="0"/>
          <w:lang w:val="en-GB"/>
        </w:rPr>
      </w:r>
      <w:r w:rsidR="00B03DAC">
        <w:rPr>
          <w:caps w:val="0"/>
          <w:lang w:val="en-GB"/>
        </w:rPr>
        <w:fldChar w:fldCharType="separate"/>
      </w:r>
      <w:r w:rsidR="00B03DAC">
        <w:rPr>
          <w:caps w:val="0"/>
          <w:lang w:val="en-GB"/>
        </w:rPr>
        <w:t>XSD Validation</w:t>
      </w:r>
      <w:r w:rsidR="00B03DAC">
        <w:rPr>
          <w:caps w:val="0"/>
          <w:lang w:val="en-GB"/>
        </w:rPr>
        <w:fldChar w:fldCharType="end"/>
      </w:r>
      <w:r w:rsidR="00D82C9E">
        <w:rPr>
          <w:caps w:val="0"/>
          <w:lang w:val="en-GB"/>
        </w:rPr>
        <w:t xml:space="preserve"> </w:t>
      </w:r>
      <w:r w:rsidR="002E3A6A">
        <w:rPr>
          <w:caps w:val="0"/>
          <w:lang w:val="en-GB"/>
        </w:rPr>
        <w:t>the synchronous validation fails</w:t>
      </w:r>
      <w:bookmarkEnd w:id="28"/>
    </w:p>
    <w:p w:rsidR="00B03DAC" w:rsidRDefault="002E3A6A" w:rsidP="00B03DAC">
      <w:pPr>
        <w:pStyle w:val="ListBullet"/>
        <w:numPr>
          <w:ilvl w:val="0"/>
          <w:numId w:val="19"/>
        </w:numPr>
      </w:pPr>
      <w:r>
        <w:t xml:space="preserve">System submits a SOAP Fault [6] of </w:t>
      </w:r>
      <w:r w:rsidR="00B03DAC">
        <w:t xml:space="preserve">EC-Fault type </w:t>
      </w:r>
    </w:p>
    <w:p w:rsidR="00B03DAC" w:rsidRDefault="00B03DAC" w:rsidP="00B03DAC">
      <w:pPr>
        <w:pStyle w:val="ListBullet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Response Code</w:t>
      </w:r>
      <w:r>
        <w:rPr>
          <w:lang w:val="en-GB"/>
        </w:rPr>
        <w:t xml:space="preserve"> is added </w:t>
      </w:r>
      <w:r w:rsidRPr="002A2603">
        <w:rPr>
          <w:b/>
        </w:rPr>
        <w:t>error.xsd</w:t>
      </w:r>
    </w:p>
    <w:p w:rsidR="00B03DAC" w:rsidRDefault="00B03DAC" w:rsidP="00B03DAC">
      <w:pPr>
        <w:pStyle w:val="ListBullet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Description</w:t>
      </w:r>
      <w:r>
        <w:rPr>
          <w:lang w:val="en-GB"/>
        </w:rPr>
        <w:t xml:space="preserve"> may be added</w:t>
      </w:r>
    </w:p>
    <w:p w:rsidR="002E3A6A" w:rsidRDefault="002E3A6A" w:rsidP="002E3A6A">
      <w:pPr>
        <w:pStyle w:val="ListBullet"/>
        <w:numPr>
          <w:ilvl w:val="0"/>
          <w:numId w:val="18"/>
        </w:numPr>
      </w:pPr>
      <w:r>
        <w:t>The Use Case ends.</w:t>
      </w:r>
    </w:p>
    <w:p w:rsidR="00D82C9E" w:rsidRDefault="00D82C9E" w:rsidP="00493CA5">
      <w:pPr>
        <w:rPr>
          <w:lang w:val="en-GB" w:eastAsia="fr-FR"/>
        </w:rPr>
      </w:pPr>
    </w:p>
    <w:sectPr w:rsidR="00D82C9E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65" w:rsidRDefault="003F2B65" w:rsidP="00D52D8D">
      <w:r>
        <w:separator/>
      </w:r>
    </w:p>
  </w:endnote>
  <w:endnote w:type="continuationSeparator" w:id="0">
    <w:p w:rsidR="003F2B65" w:rsidRDefault="003F2B65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6F076D" w:rsidRDefault="003F2B65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1BDFB0" wp14:editId="7A614145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2B65" w:rsidRPr="009950C1" w:rsidRDefault="003F2B65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3F2B65" w:rsidRPr="009950C1" w:rsidRDefault="003F2B65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>
        <w:rPr>
          <w:rFonts w:cs="Arial"/>
          <w:bCs/>
          <w:color w:val="000000"/>
          <w:sz w:val="16"/>
        </w:rPr>
        <w:t>Limited DG</w:t>
      </w:r>
    </w:fldSimple>
    <w:r w:rsidRPr="006F076D">
      <w:rPr>
        <w:sz w:val="16"/>
      </w:rPr>
      <w:tab/>
      <w:t xml:space="preserve">Issue Date: </w:t>
    </w:r>
    <w:fldSimple w:instr=" DOCPROPERTY  IssDate  \* MERGEFORMAT ">
      <w:r>
        <w:rPr>
          <w:rStyle w:val="PlaceholderText"/>
          <w:sz w:val="16"/>
        </w:rPr>
        <w:t>&lt;Issue Date&gt;</w:t>
      </w:r>
    </w:fldSimple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fldSimple w:instr=" DOCPROPERTY  RevStatus  \* MERGEFORMAT ">
      <w:r>
        <w:rPr>
          <w:rFonts w:cs="Arial"/>
          <w:bCs/>
          <w:sz w:val="16"/>
        </w:rPr>
        <w:t>Draft</w:t>
      </w:r>
    </w:fldSimple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2068CE">
      <w:rPr>
        <w:rFonts w:cs="Arial"/>
        <w:b/>
        <w:bCs/>
        <w:noProof/>
        <w:color w:val="000000"/>
        <w:sz w:val="16"/>
      </w:rPr>
      <w:t>3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3F2B65" w:rsidRDefault="003F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65" w:rsidRDefault="003F2B65" w:rsidP="00D52D8D">
      <w:r>
        <w:separator/>
      </w:r>
    </w:p>
  </w:footnote>
  <w:footnote w:type="continuationSeparator" w:id="0">
    <w:p w:rsidR="003F2B65" w:rsidRDefault="003F2B65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AB3FE5" w:rsidRDefault="003F2B65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427DF1">
      <w:fldChar w:fldCharType="begin"/>
    </w:r>
    <w:r w:rsidR="00427DF1">
      <w:instrText xml:space="preserve"> DOCPROPERTY  ProjectName  \* MERGEFORMAT </w:instrText>
    </w:r>
    <w:r w:rsidR="00427DF1">
      <w:fldChar w:fldCharType="separate"/>
    </w:r>
    <w:proofErr w:type="gramStart"/>
    <w:r>
      <w:rPr>
        <w:sz w:val="18"/>
        <w:szCs w:val="18"/>
      </w:rPr>
      <w:t>e-TrustEx</w:t>
    </w:r>
    <w:proofErr w:type="gramEnd"/>
    <w:r w:rsidR="00427DF1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3F2B65" w:rsidRDefault="003F2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82C28DC"/>
    <w:multiLevelType w:val="hybridMultilevel"/>
    <w:tmpl w:val="A8D47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348D4FC5"/>
    <w:multiLevelType w:val="hybridMultilevel"/>
    <w:tmpl w:val="752443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9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12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  <w:num w:numId="12">
    <w:abstractNumId w:val="7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8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00CDE"/>
    <w:rsid w:val="00063D1F"/>
    <w:rsid w:val="00080C40"/>
    <w:rsid w:val="000B2C72"/>
    <w:rsid w:val="000C411D"/>
    <w:rsid w:val="00155341"/>
    <w:rsid w:val="00163C7F"/>
    <w:rsid w:val="0016625E"/>
    <w:rsid w:val="00173012"/>
    <w:rsid w:val="001B4C52"/>
    <w:rsid w:val="001C4A0F"/>
    <w:rsid w:val="00203F1A"/>
    <w:rsid w:val="002068CE"/>
    <w:rsid w:val="00263799"/>
    <w:rsid w:val="002E3A6A"/>
    <w:rsid w:val="002E5941"/>
    <w:rsid w:val="0035399B"/>
    <w:rsid w:val="00396410"/>
    <w:rsid w:val="003F2B65"/>
    <w:rsid w:val="00417B62"/>
    <w:rsid w:val="00427DF1"/>
    <w:rsid w:val="00493CA5"/>
    <w:rsid w:val="005153FC"/>
    <w:rsid w:val="0053550A"/>
    <w:rsid w:val="00557366"/>
    <w:rsid w:val="00572DDF"/>
    <w:rsid w:val="005816A1"/>
    <w:rsid w:val="005A74CE"/>
    <w:rsid w:val="005D71A2"/>
    <w:rsid w:val="005E4888"/>
    <w:rsid w:val="0072372E"/>
    <w:rsid w:val="008941FE"/>
    <w:rsid w:val="008C0EA9"/>
    <w:rsid w:val="008D7AB2"/>
    <w:rsid w:val="008F51B0"/>
    <w:rsid w:val="009636E3"/>
    <w:rsid w:val="009B549E"/>
    <w:rsid w:val="00A87F57"/>
    <w:rsid w:val="00AC4EB0"/>
    <w:rsid w:val="00B03DAC"/>
    <w:rsid w:val="00B3107A"/>
    <w:rsid w:val="00B64EE3"/>
    <w:rsid w:val="00B7034B"/>
    <w:rsid w:val="00BE4CA2"/>
    <w:rsid w:val="00C02A58"/>
    <w:rsid w:val="00C06286"/>
    <w:rsid w:val="00C27E4C"/>
    <w:rsid w:val="00D4655C"/>
    <w:rsid w:val="00D52D8D"/>
    <w:rsid w:val="00D82C9E"/>
    <w:rsid w:val="00E00802"/>
    <w:rsid w:val="00E15DB0"/>
    <w:rsid w:val="00E45A2D"/>
    <w:rsid w:val="00E60DA5"/>
    <w:rsid w:val="00E64154"/>
    <w:rsid w:val="00E915F6"/>
    <w:rsid w:val="00F044CA"/>
    <w:rsid w:val="00F87EA7"/>
    <w:rsid w:val="00FB26CF"/>
    <w:rsid w:val="00FC722C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B03DAC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B03DAC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svn/ETRUSTEX/trunk/001%20e-TrustEx/002%20Requirements/Use%20Case%20Mod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jira/browse/ETRUSTEX-107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5B081-C604-4436-A330-A2A4CECB2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86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Anamaria (DIGIT-EXT)</cp:lastModifiedBy>
  <cp:revision>45</cp:revision>
  <dcterms:created xsi:type="dcterms:W3CDTF">2013-10-29T00:41:00Z</dcterms:created>
  <dcterms:modified xsi:type="dcterms:W3CDTF">2015-09-11T12:34:00Z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DocType">
    <vt:lpwstr>TECH.DOT</vt:lpwstr>
  </property>
  <property fmtid="{D5CDD505-2E9C-101B-9397-08002B2CF9AE}" pid="3" name="Created using">
    <vt:lpwstr>3.0</vt:lpwstr>
  </property>
  <property fmtid="{D5CDD505-2E9C-101B-9397-08002B2CF9AE}" pid="4" name="Last edited using">
    <vt:lpwstr>EL 4.6 Build 40001</vt:lpwstr>
  </property>
</Properties>
</file>